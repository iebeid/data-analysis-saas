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/*********Example 1***********************/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/**********two variable clustering********/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cluster;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gramStart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proofErr w:type="gramEnd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student$ 24;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//the $ is SAS for character data type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proofErr w:type="gramEnd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student$ exam </w:t>
      </w:r>
      <w:proofErr w:type="spellStart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hw</w:t>
      </w:r>
      <w:proofErr w:type="spellEnd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cards</w:t>
      </w:r>
      <w:proofErr w:type="gramEnd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58.33333333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94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61.66666667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49.875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88.66666667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94.5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88.66666667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95.625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90.66666667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90.875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79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55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94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97.75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66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24.75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9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87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98.5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52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92.75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93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96.75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12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84.33333333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98.375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13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88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83.375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14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95.33333333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91.875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15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88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96.625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16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94.66666667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97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17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93.66666667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95.125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18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73.5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57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19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88.33333333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78.5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20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94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85.375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21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21.33333333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10.42857143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22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77.33333333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60.375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23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74.66666667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71.375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24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85.33333333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94.5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25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82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99.375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26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79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80.5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27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65.33333333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68.125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28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14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53.28571429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29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76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81.5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30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95.66666667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67.25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31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78.33333333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98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32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57.66666667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37.375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33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96.66666667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100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34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66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79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35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74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83.75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36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74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98.25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37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7.333333333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28.57142857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38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94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95.75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39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62.66666667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71.75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40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96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50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41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93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97.125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42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81.66666667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74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43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85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98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44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20.66666667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37.5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45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59.66666667</w:t>
      </w: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ab/>
        <w:t>75.875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proofErr w:type="gramEnd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spellStart"/>
      <w:proofErr w:type="gramStart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proc</w:t>
      </w:r>
      <w:proofErr w:type="spellEnd"/>
      <w:proofErr w:type="gramEnd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fastclus</w:t>
      </w:r>
      <w:proofErr w:type="spellEnd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data=cluster </w:t>
      </w:r>
      <w:proofErr w:type="spellStart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maxclus</w:t>
      </w:r>
      <w:proofErr w:type="spellEnd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=3 out=</w:t>
      </w:r>
      <w:proofErr w:type="spellStart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clus</w:t>
      </w:r>
      <w:proofErr w:type="spellEnd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 xml:space="preserve">//the procedure </w:t>
      </w: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</w:rPr>
        <w:t>fastclus</w:t>
      </w:r>
      <w:proofErr w:type="spellEnd"/>
      <w:r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              clusters data here into 3 groups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spellStart"/>
      <w:proofErr w:type="gramStart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proofErr w:type="gramEnd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hw</w:t>
      </w:r>
      <w:proofErr w:type="spellEnd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exam;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//you tell SAS which data you want to cluster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proofErr w:type="gramEnd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quit</w:t>
      </w:r>
      <w:proofErr w:type="gramEnd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proc</w:t>
      </w:r>
      <w:proofErr w:type="spellEnd"/>
      <w:proofErr w:type="gramEnd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print data=</w:t>
      </w:r>
      <w:proofErr w:type="spellStart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clus</w:t>
      </w:r>
      <w:proofErr w:type="spellEnd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noobs</w:t>
      </w:r>
      <w:proofErr w:type="spellEnd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proofErr w:type="gramEnd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</w:rPr>
        <w:t>//this code is SAS for pl</w:t>
      </w:r>
      <w:bookmarkStart w:id="0" w:name="_GoBack"/>
      <w:bookmarkEnd w:id="0"/>
      <w:r>
        <w:rPr>
          <w:rFonts w:ascii="Courier New" w:eastAsia="Times New Roman" w:hAnsi="Courier New" w:cs="Courier New"/>
          <w:color w:val="FF0000"/>
          <w:sz w:val="20"/>
          <w:szCs w:val="20"/>
        </w:rPr>
        <w:t>otting a graph for these data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labels;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proofErr w:type="gramEnd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function text $ 32;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retain</w:t>
      </w:r>
      <w:proofErr w:type="gramEnd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function 'label' </w:t>
      </w:r>
      <w:proofErr w:type="spellStart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xsys</w:t>
      </w:r>
      <w:proofErr w:type="spellEnd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ysys</w:t>
      </w:r>
      <w:proofErr w:type="spellEnd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'1';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gramEnd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clus</w:t>
      </w:r>
      <w:proofErr w:type="spellEnd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x=exam; y=</w:t>
      </w:r>
      <w:proofErr w:type="spellStart"/>
      <w:proofErr w:type="gramStart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hw</w:t>
      </w:r>
      <w:proofErr w:type="spellEnd"/>
      <w:proofErr w:type="gramEnd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 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text=</w:t>
      </w:r>
      <w:proofErr w:type="gramEnd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student; 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proofErr w:type="gramEnd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gramEnd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'';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proc</w:t>
      </w:r>
      <w:proofErr w:type="spellEnd"/>
      <w:proofErr w:type="gramEnd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gplot</w:t>
      </w:r>
      <w:proofErr w:type="spellEnd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data=</w:t>
      </w:r>
      <w:proofErr w:type="spellStart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Clus</w:t>
      </w:r>
      <w:proofErr w:type="spellEnd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symbol1</w:t>
      </w:r>
      <w:proofErr w:type="gramEnd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c=blue v=square h=3;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symbol2</w:t>
      </w:r>
      <w:proofErr w:type="gramEnd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c=black v=circle h=3;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symbol3</w:t>
      </w:r>
      <w:proofErr w:type="gramEnd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c=red v=dot h=1;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plot</w:t>
      </w:r>
      <w:proofErr w:type="gramEnd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hw</w:t>
      </w:r>
      <w:proofErr w:type="spellEnd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*exam=Cluster/annotate=labels; 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label</w:t>
      </w:r>
      <w:proofErr w:type="gramEnd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exam='Average Exam Score' </w:t>
      </w:r>
      <w:proofErr w:type="spellStart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hw</w:t>
      </w:r>
      <w:proofErr w:type="spellEnd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="Average Homework Score";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proofErr w:type="gramEnd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D2A74" w:rsidRPr="00BD2A74" w:rsidRDefault="00BD2A74" w:rsidP="00BD2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quit</w:t>
      </w:r>
      <w:proofErr w:type="gramEnd"/>
      <w:r w:rsidRPr="00BD2A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B55A8" w:rsidRDefault="00BD2A74"/>
    <w:sectPr w:rsidR="004B5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A74"/>
    <w:rsid w:val="00533F1D"/>
    <w:rsid w:val="00BD2A74"/>
    <w:rsid w:val="00FB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A7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A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7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9EBC2A56</Template>
  <TotalTime>7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Islam Ebeid</dc:creator>
  <cp:lastModifiedBy>Islam Ebeid</cp:lastModifiedBy>
  <cp:revision>1</cp:revision>
  <dcterms:created xsi:type="dcterms:W3CDTF">2012-11-06T17:59:00Z</dcterms:created>
  <dcterms:modified xsi:type="dcterms:W3CDTF">2012-11-06T18:06:00Z</dcterms:modified>
</cp:coreProperties>
</file>